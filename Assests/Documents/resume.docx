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9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63"/>
      </w:tblGrid>
      <w:tr w:rsidR="00692703" w:rsidRPr="00A20E7B" w14:paraId="33D678DB" w14:textId="77777777" w:rsidTr="00A20E7B">
        <w:trPr>
          <w:trHeight w:hRule="exact" w:val="1396"/>
        </w:trPr>
        <w:tc>
          <w:tcPr>
            <w:tcW w:w="9164" w:type="dxa"/>
            <w:tcMar>
              <w:top w:w="0" w:type="dxa"/>
              <w:bottom w:w="0" w:type="dxa"/>
            </w:tcMar>
          </w:tcPr>
          <w:p w14:paraId="30FFA41C" w14:textId="466F8D41" w:rsidR="00692703" w:rsidRPr="00A20E7B" w:rsidRDefault="00150BF8" w:rsidP="00913946">
            <w:pPr>
              <w:pStyle w:val="Title"/>
              <w:rPr>
                <w:sz w:val="52"/>
                <w:szCs w:val="48"/>
              </w:rPr>
            </w:pPr>
            <w:r w:rsidRPr="00A20E7B">
              <w:rPr>
                <w:rStyle w:val="IntenseEmphasis"/>
                <w:sz w:val="52"/>
                <w:szCs w:val="48"/>
              </w:rPr>
              <w:t>Bryson</w:t>
            </w:r>
            <w:r w:rsidR="00692703" w:rsidRPr="00A20E7B">
              <w:rPr>
                <w:sz w:val="52"/>
                <w:szCs w:val="48"/>
              </w:rPr>
              <w:t xml:space="preserve"> </w:t>
            </w:r>
            <w:r w:rsidRPr="00A20E7B">
              <w:rPr>
                <w:rStyle w:val="IntenseEmphasis"/>
                <w:sz w:val="52"/>
                <w:szCs w:val="48"/>
              </w:rPr>
              <w:t>Kern</w:t>
            </w:r>
          </w:p>
          <w:p w14:paraId="5A479E36" w14:textId="5EBE6F0E" w:rsidR="00692703" w:rsidRPr="00A20E7B" w:rsidRDefault="00A52FEC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Loganville </w:t>
            </w:r>
            <w:r w:rsidR="00150BF8" w:rsidRPr="00A20E7B">
              <w:rPr>
                <w:sz w:val="20"/>
                <w:szCs w:val="20"/>
              </w:rPr>
              <w:t xml:space="preserve">Georgia </w:t>
            </w:r>
            <w:r>
              <w:rPr>
                <w:sz w:val="20"/>
                <w:szCs w:val="20"/>
              </w:rPr>
              <w:t>30052</w:t>
            </w:r>
            <w:r w:rsidR="00692703" w:rsidRPr="00A20E7B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AE4FB9D91EE440D28D7D5785226EF4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20E7B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A20E7B">
              <w:rPr>
                <w:sz w:val="20"/>
                <w:szCs w:val="20"/>
              </w:rPr>
              <w:t xml:space="preserve"> </w:t>
            </w:r>
            <w:r w:rsidR="00150BF8" w:rsidRPr="00A20E7B">
              <w:rPr>
                <w:sz w:val="20"/>
                <w:szCs w:val="20"/>
              </w:rPr>
              <w:t>770-861-9610</w:t>
            </w:r>
          </w:p>
          <w:p w14:paraId="088D67DF" w14:textId="2D160E8A" w:rsidR="00692703" w:rsidRPr="00A20E7B" w:rsidRDefault="00150BF8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Kernbryson@yahoo.com</w:t>
            </w:r>
            <w:r w:rsidR="00692703" w:rsidRPr="00A20E7B">
              <w:rPr>
                <w:sz w:val="20"/>
                <w:szCs w:val="20"/>
              </w:rPr>
              <w:t xml:space="preserve"> </w:t>
            </w:r>
          </w:p>
        </w:tc>
      </w:tr>
      <w:tr w:rsidR="009571D8" w:rsidRPr="00A20E7B" w14:paraId="50FAF54A" w14:textId="77777777" w:rsidTr="00A20E7B">
        <w:trPr>
          <w:trHeight w:val="632"/>
        </w:trPr>
        <w:tc>
          <w:tcPr>
            <w:tcW w:w="9164" w:type="dxa"/>
            <w:tcMar>
              <w:top w:w="432" w:type="dxa"/>
            </w:tcMar>
          </w:tcPr>
          <w:p w14:paraId="0F965C83" w14:textId="77777777" w:rsidR="00A20E7B" w:rsidRDefault="00A20E7B" w:rsidP="00913946">
            <w:pPr>
              <w:contextualSpacing w:val="0"/>
              <w:rPr>
                <w:sz w:val="20"/>
                <w:szCs w:val="20"/>
              </w:rPr>
            </w:pPr>
          </w:p>
          <w:p w14:paraId="45E72ECB" w14:textId="10525621" w:rsidR="001755A8" w:rsidRPr="00A20E7B" w:rsidRDefault="00150BF8" w:rsidP="00913946">
            <w:pPr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 xml:space="preserve">Hardworking and dedicated </w:t>
            </w:r>
            <w:r w:rsidR="00966192">
              <w:rPr>
                <w:sz w:val="20"/>
                <w:szCs w:val="20"/>
              </w:rPr>
              <w:t>student at Georgia Tech</w:t>
            </w:r>
            <w:r w:rsidRPr="00A20E7B">
              <w:rPr>
                <w:sz w:val="20"/>
                <w:szCs w:val="20"/>
              </w:rPr>
              <w:t xml:space="preserve">. A critical thinker that goes above and beyond to create a better working environment. Passionate about my </w:t>
            </w:r>
            <w:r w:rsidR="00966192">
              <w:rPr>
                <w:sz w:val="20"/>
                <w:szCs w:val="20"/>
              </w:rPr>
              <w:t>learning</w:t>
            </w:r>
            <w:r w:rsidRPr="00A20E7B">
              <w:rPr>
                <w:sz w:val="20"/>
                <w:szCs w:val="20"/>
              </w:rPr>
              <w:t xml:space="preserve"> and strive to create greatness in my </w:t>
            </w:r>
            <w:r w:rsidR="00966192">
              <w:rPr>
                <w:sz w:val="20"/>
                <w:szCs w:val="20"/>
              </w:rPr>
              <w:t>school</w:t>
            </w:r>
            <w:r w:rsidRPr="00A20E7B">
              <w:rPr>
                <w:sz w:val="20"/>
                <w:szCs w:val="20"/>
              </w:rPr>
              <w:t xml:space="preserve"> and personal life. Proficient in computer hardware and software. Motivated and always </w:t>
            </w:r>
            <w:r w:rsidR="00E340E9" w:rsidRPr="00A20E7B">
              <w:rPr>
                <w:sz w:val="20"/>
                <w:szCs w:val="20"/>
              </w:rPr>
              <w:t>willing</w:t>
            </w:r>
            <w:r w:rsidRPr="00A20E7B">
              <w:rPr>
                <w:sz w:val="20"/>
                <w:szCs w:val="20"/>
              </w:rPr>
              <w:t xml:space="preserve"> to learn more.</w:t>
            </w:r>
          </w:p>
        </w:tc>
      </w:tr>
    </w:tbl>
    <w:p w14:paraId="46A10607" w14:textId="77777777" w:rsidR="004E01EB" w:rsidRPr="00A20E7B" w:rsidRDefault="00AB3037" w:rsidP="004E01EB">
      <w:pPr>
        <w:pStyle w:val="Heading1"/>
        <w:rPr>
          <w:sz w:val="24"/>
          <w:szCs w:val="28"/>
        </w:rPr>
      </w:pPr>
      <w:sdt>
        <w:sdtPr>
          <w:rPr>
            <w:sz w:val="24"/>
            <w:szCs w:val="28"/>
          </w:rPr>
          <w:alias w:val="Experience:"/>
          <w:tag w:val="Experience:"/>
          <w:id w:val="-1983300934"/>
          <w:placeholder>
            <w:docPart w:val="774C6084DE2846CC9463E10EDE251B0B"/>
          </w:placeholder>
          <w:temporary/>
          <w:showingPlcHdr/>
          <w15:appearance w15:val="hidden"/>
        </w:sdtPr>
        <w:sdtEndPr/>
        <w:sdtContent>
          <w:r w:rsidR="004E01EB" w:rsidRPr="00A20E7B">
            <w:rPr>
              <w:sz w:val="24"/>
              <w:szCs w:val="28"/>
            </w:rPr>
            <w:t>Experience</w:t>
          </w:r>
        </w:sdtContent>
      </w:sdt>
    </w:p>
    <w:tbl>
      <w:tblPr>
        <w:tblStyle w:val="TableGrid"/>
        <w:tblW w:w="498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7"/>
      </w:tblGrid>
      <w:tr w:rsidR="001D0BF1" w:rsidRPr="00A20E7B" w14:paraId="7ADF12BA" w14:textId="77777777" w:rsidTr="00A20E7B">
        <w:trPr>
          <w:trHeight w:val="2334"/>
        </w:trPr>
        <w:tc>
          <w:tcPr>
            <w:tcW w:w="9307" w:type="dxa"/>
          </w:tcPr>
          <w:p w14:paraId="2A7114D5" w14:textId="4E8490C0" w:rsidR="001D0BF1" w:rsidRPr="00A20E7B" w:rsidRDefault="00150BF8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07/2019</w:t>
            </w:r>
            <w:r w:rsidR="001D0BF1" w:rsidRPr="00A20E7B">
              <w:rPr>
                <w:sz w:val="20"/>
                <w:szCs w:val="22"/>
              </w:rPr>
              <w:t xml:space="preserve"> – </w:t>
            </w:r>
            <w:r w:rsidR="00A52FEC">
              <w:rPr>
                <w:sz w:val="20"/>
                <w:szCs w:val="22"/>
              </w:rPr>
              <w:t>02/2022</w:t>
            </w:r>
          </w:p>
          <w:p w14:paraId="4F39047F" w14:textId="784C4D39" w:rsidR="001D0BF1" w:rsidRPr="00A20E7B" w:rsidRDefault="00150BF8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A20E7B">
              <w:rPr>
                <w:sz w:val="24"/>
                <w:szCs w:val="24"/>
              </w:rPr>
              <w:t>Sales Associate</w:t>
            </w:r>
            <w:r w:rsidR="001D0BF1" w:rsidRPr="00A20E7B">
              <w:rPr>
                <w:sz w:val="24"/>
                <w:szCs w:val="24"/>
              </w:rPr>
              <w:t xml:space="preserve">, </w:t>
            </w:r>
            <w:r w:rsidRPr="00A20E7B">
              <w:rPr>
                <w:rStyle w:val="SubtleReference"/>
                <w:sz w:val="24"/>
                <w:szCs w:val="24"/>
              </w:rPr>
              <w:t>Sherwin WIlliams</w:t>
            </w:r>
            <w:r w:rsidR="00246A2F">
              <w:rPr>
                <w:rStyle w:val="SubtleReference"/>
                <w:sz w:val="24"/>
                <w:szCs w:val="24"/>
              </w:rPr>
              <w:t xml:space="preserve"> Commercial</w:t>
            </w:r>
          </w:p>
          <w:p w14:paraId="30584242" w14:textId="10F27068" w:rsidR="00EC7659" w:rsidRPr="00EC7659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Provided customers information and recommendations on what paint products to use</w:t>
            </w:r>
          </w:p>
          <w:p w14:paraId="465190A9" w14:textId="77777777" w:rsidR="00150BF8" w:rsidRPr="00EC7659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Maintained an</w:t>
            </w: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d created new customer relationships to help them succeed in their business</w:t>
            </w:r>
          </w:p>
          <w:p w14:paraId="42276CC0" w14:textId="77777777" w:rsidR="00150BF8" w:rsidRPr="00A20E7B" w:rsidRDefault="00150BF8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Coordinated delivery orders</w:t>
            </w: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 xml:space="preserve"> by making orders and directing the drivers where to go and who to contact when they arrive.</w:t>
            </w:r>
          </w:p>
          <w:p w14:paraId="0A5F4469" w14:textId="77777777" w:rsidR="001E3120" w:rsidRPr="00EC7659" w:rsidRDefault="00150BF8" w:rsidP="001D0BF1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Created relationships beyond my store with other managers and sales representatives.</w:t>
            </w:r>
          </w:p>
          <w:p w14:paraId="78C6FDB4" w14:textId="77777777" w:rsidR="00246A2F" w:rsidRPr="00EC7659" w:rsidRDefault="00E340E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A20E7B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Took on leadership roles by guiding my team at work and directing team outings</w:t>
            </w:r>
          </w:p>
          <w:p w14:paraId="2F973D47" w14:textId="77777777" w:rsidR="00EC7659" w:rsidRPr="00EC7659" w:rsidRDefault="00EC765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Responsible for quoting customers for hard equipment such as paint sprayers and pressure washers</w:t>
            </w:r>
          </w:p>
          <w:p w14:paraId="596E6329" w14:textId="21551F82" w:rsidR="00EC7659" w:rsidRPr="00246A2F" w:rsidRDefault="00EC7659" w:rsidP="00EC7659">
            <w:pPr>
              <w:pStyle w:val="public-draftstyledefault-unorderedlistitem"/>
              <w:numPr>
                <w:ilvl w:val="0"/>
                <w:numId w:val="14"/>
              </w:numPr>
              <w:spacing w:after="0"/>
              <w:ind w:left="108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EC7659"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  <w:t>In charge of calling key customers every week to see how my company could help</w:t>
            </w:r>
          </w:p>
        </w:tc>
      </w:tr>
    </w:tbl>
    <w:sdt>
      <w:sdtPr>
        <w:rPr>
          <w:sz w:val="24"/>
          <w:szCs w:val="28"/>
        </w:rPr>
        <w:alias w:val="Education:"/>
        <w:tag w:val="Education:"/>
        <w:id w:val="-1908763273"/>
        <w:placeholder>
          <w:docPart w:val="6254931FA5EE48FC904E92DCDADE0F17"/>
        </w:placeholder>
        <w:temporary/>
        <w:showingPlcHdr/>
        <w15:appearance w15:val="hidden"/>
      </w:sdtPr>
      <w:sdtEndPr/>
      <w:sdtContent>
        <w:p w14:paraId="11E6F90D" w14:textId="77777777" w:rsidR="00DA59AA" w:rsidRPr="00A20E7B" w:rsidRDefault="00DA59AA" w:rsidP="0097790C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A20E7B" w14:paraId="474DBA74" w14:textId="77777777" w:rsidTr="00D66A52">
        <w:tc>
          <w:tcPr>
            <w:tcW w:w="9355" w:type="dxa"/>
          </w:tcPr>
          <w:p w14:paraId="64ED1ABF" w14:textId="4D8BA089" w:rsidR="001D0BF1" w:rsidRPr="00A20E7B" w:rsidRDefault="00150BF8" w:rsidP="001D0BF1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08/2018</w:t>
            </w:r>
          </w:p>
          <w:p w14:paraId="772805F9" w14:textId="3FD2E314" w:rsidR="001D0BF1" w:rsidRPr="00A20E7B" w:rsidRDefault="00150BF8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A20E7B">
              <w:rPr>
                <w:sz w:val="22"/>
                <w:szCs w:val="22"/>
              </w:rPr>
              <w:t>Phsychology</w:t>
            </w:r>
            <w:r w:rsidR="001D0BF1" w:rsidRPr="00A20E7B">
              <w:rPr>
                <w:sz w:val="22"/>
                <w:szCs w:val="22"/>
              </w:rPr>
              <w:t xml:space="preserve">, </w:t>
            </w:r>
            <w:r w:rsidRPr="00A20E7B">
              <w:rPr>
                <w:rStyle w:val="SubtleReference"/>
                <w:sz w:val="22"/>
                <w:szCs w:val="22"/>
              </w:rPr>
              <w:t>Kennesaw State University</w:t>
            </w:r>
          </w:p>
          <w:p w14:paraId="557A1392" w14:textId="1EDE0FEF" w:rsidR="007538DC" w:rsidRPr="00A20E7B" w:rsidRDefault="00150BF8" w:rsidP="007538DC">
            <w:pPr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3.8 GPA</w:t>
            </w:r>
          </w:p>
        </w:tc>
      </w:tr>
      <w:tr w:rsidR="00F61DF9" w:rsidRPr="00A20E7B" w14:paraId="558AEF6B" w14:textId="77777777" w:rsidTr="00F61DF9">
        <w:tc>
          <w:tcPr>
            <w:tcW w:w="9355" w:type="dxa"/>
            <w:tcMar>
              <w:top w:w="216" w:type="dxa"/>
            </w:tcMar>
          </w:tcPr>
          <w:p w14:paraId="0BF6DBFF" w14:textId="03673D41" w:rsidR="00F61DF9" w:rsidRPr="00A20E7B" w:rsidRDefault="00150BF8" w:rsidP="00F61DF9">
            <w:pPr>
              <w:pStyle w:val="Heading3"/>
              <w:contextualSpacing w:val="0"/>
              <w:outlineLvl w:val="2"/>
              <w:rPr>
                <w:sz w:val="20"/>
                <w:szCs w:val="22"/>
              </w:rPr>
            </w:pPr>
            <w:r w:rsidRPr="00A20E7B">
              <w:rPr>
                <w:sz w:val="20"/>
                <w:szCs w:val="22"/>
              </w:rPr>
              <w:t>08/2019</w:t>
            </w:r>
            <w:r w:rsidR="00F61DF9" w:rsidRPr="00A20E7B">
              <w:rPr>
                <w:sz w:val="20"/>
                <w:szCs w:val="22"/>
              </w:rPr>
              <w:t xml:space="preserve"> </w:t>
            </w:r>
          </w:p>
          <w:p w14:paraId="18626FAD" w14:textId="3B8A8B2A" w:rsidR="00F61DF9" w:rsidRPr="00A20E7B" w:rsidRDefault="00150BF8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A20E7B">
              <w:rPr>
                <w:sz w:val="22"/>
                <w:szCs w:val="22"/>
              </w:rPr>
              <w:t>Network Administration</w:t>
            </w:r>
            <w:r w:rsidR="00F61DF9" w:rsidRPr="00A20E7B">
              <w:rPr>
                <w:sz w:val="22"/>
                <w:szCs w:val="22"/>
              </w:rPr>
              <w:t xml:space="preserve">, </w:t>
            </w:r>
            <w:r w:rsidRPr="00A20E7B">
              <w:rPr>
                <w:rStyle w:val="SubtleReference"/>
                <w:sz w:val="22"/>
                <w:szCs w:val="22"/>
              </w:rPr>
              <w:t>Gwinnett Technical College</w:t>
            </w:r>
          </w:p>
          <w:p w14:paraId="77942019" w14:textId="77777777" w:rsidR="00F61DF9" w:rsidRDefault="00150BF8" w:rsidP="00F61DF9">
            <w:pPr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4.0 GPA</w:t>
            </w:r>
          </w:p>
          <w:p w14:paraId="5B1B30EC" w14:textId="77777777" w:rsidR="00A52FEC" w:rsidRPr="00A52FEC" w:rsidRDefault="00A52FEC" w:rsidP="00F61DF9">
            <w:pPr>
              <w:rPr>
                <w:rFonts w:eastAsiaTheme="majorEastAsia" w:cstheme="majorBidi"/>
                <w:b/>
                <w:caps/>
                <w:sz w:val="20"/>
              </w:rPr>
            </w:pPr>
            <w:r w:rsidRPr="00A52FEC">
              <w:rPr>
                <w:rFonts w:eastAsiaTheme="majorEastAsia" w:cstheme="majorBidi"/>
                <w:b/>
                <w:caps/>
                <w:sz w:val="20"/>
              </w:rPr>
              <w:t>02/2022</w:t>
            </w:r>
          </w:p>
          <w:p w14:paraId="1362EF81" w14:textId="6B81883F" w:rsidR="00A52FEC" w:rsidRPr="00A20E7B" w:rsidRDefault="00A52FEC" w:rsidP="00F61DF9">
            <w:pPr>
              <w:rPr>
                <w:sz w:val="20"/>
                <w:szCs w:val="20"/>
              </w:rPr>
            </w:pPr>
            <w:r w:rsidRPr="00A52FEC">
              <w:rPr>
                <w:rFonts w:eastAsiaTheme="majorEastAsia" w:cstheme="majorBidi"/>
                <w:b/>
                <w:caps/>
                <w:color w:val="1D824C" w:themeColor="accent1"/>
              </w:rPr>
              <w:t>Full Stack Coding Bootcamp,</w:t>
            </w: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 xml:space="preserve"> </w:t>
            </w:r>
            <w:r w:rsidRPr="00A52FEC">
              <w:rPr>
                <w:rStyle w:val="SubtleReference"/>
                <w:rFonts w:eastAsiaTheme="majorEastAsia" w:cstheme="majorBidi"/>
                <w:b w:val="0"/>
                <w:caps/>
              </w:rPr>
              <w:t>Georgia tech</w:t>
            </w:r>
          </w:p>
        </w:tc>
      </w:tr>
    </w:tbl>
    <w:sdt>
      <w:sdtPr>
        <w:rPr>
          <w:sz w:val="24"/>
          <w:szCs w:val="28"/>
        </w:rPr>
        <w:alias w:val="Skills:"/>
        <w:tag w:val="Skills:"/>
        <w:id w:val="-1392877668"/>
        <w:placeholder>
          <w:docPart w:val="F1D22AA0381343A9AB02492469E31C8B"/>
        </w:placeholder>
        <w:temporary/>
        <w:showingPlcHdr/>
        <w15:appearance w15:val="hidden"/>
      </w:sdtPr>
      <w:sdtEndPr/>
      <w:sdtContent>
        <w:p w14:paraId="4E0FC79E" w14:textId="77777777" w:rsidR="00486277" w:rsidRPr="00A20E7B" w:rsidRDefault="00486277" w:rsidP="00486277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A20E7B" w14:paraId="66ED0C02" w14:textId="77777777" w:rsidTr="00CF1A49">
        <w:tc>
          <w:tcPr>
            <w:tcW w:w="4675" w:type="dxa"/>
          </w:tcPr>
          <w:p w14:paraId="449D198D" w14:textId="70DBBEF1" w:rsidR="00150BF8" w:rsidRPr="00A20E7B" w:rsidRDefault="00150BF8" w:rsidP="00150BF8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Reliable</w:t>
            </w:r>
          </w:p>
          <w:p w14:paraId="6812A645" w14:textId="77777777" w:rsidR="001F4E6D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Tech-Savvy</w:t>
            </w:r>
          </w:p>
          <w:p w14:paraId="09AC574F" w14:textId="77777777" w:rsidR="00E340E9" w:rsidRDefault="00E340E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Personable</w:t>
            </w:r>
          </w:p>
          <w:p w14:paraId="64EAD79C" w14:textId="77777777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  <w:p w14:paraId="790A9392" w14:textId="77777777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 w14:paraId="4DD872A4" w14:textId="35CAD493" w:rsidR="00966192" w:rsidRPr="00A20E7B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</w:t>
            </w:r>
          </w:p>
        </w:tc>
        <w:tc>
          <w:tcPr>
            <w:tcW w:w="4675" w:type="dxa"/>
            <w:tcMar>
              <w:left w:w="360" w:type="dxa"/>
            </w:tcMar>
          </w:tcPr>
          <w:p w14:paraId="03B2D89F" w14:textId="473D3826" w:rsidR="003A0632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Hardworking</w:t>
            </w:r>
          </w:p>
          <w:p w14:paraId="7F2CF378" w14:textId="4FA1EE92" w:rsidR="001E3120" w:rsidRPr="00A20E7B" w:rsidRDefault="00150BF8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Customer Relations</w:t>
            </w:r>
          </w:p>
          <w:p w14:paraId="0BD0C8EE" w14:textId="77777777" w:rsidR="001E3120" w:rsidRDefault="00E340E9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A20E7B">
              <w:rPr>
                <w:sz w:val="20"/>
                <w:szCs w:val="20"/>
              </w:rPr>
              <w:t>Creative</w:t>
            </w:r>
          </w:p>
          <w:p w14:paraId="3EBACF9B" w14:textId="37A8EEDB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1F25304A" w14:textId="3BBC6246" w:rsidR="00966192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7A854D22" w14:textId="48A5325A" w:rsidR="00966192" w:rsidRPr="00A20E7B" w:rsidRDefault="00966192" w:rsidP="006E1507">
            <w:pPr>
              <w:pStyle w:val="ListBullet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JS</w:t>
            </w:r>
          </w:p>
        </w:tc>
      </w:tr>
    </w:tbl>
    <w:sdt>
      <w:sdtPr>
        <w:rPr>
          <w:sz w:val="24"/>
          <w:szCs w:val="28"/>
        </w:rPr>
        <w:alias w:val="Activities:"/>
        <w:tag w:val="Activities:"/>
        <w:id w:val="1223332893"/>
        <w:placeholder>
          <w:docPart w:val="94DF1953E07543349EE5A0C09D4BCD3D"/>
        </w:placeholder>
        <w:temporary/>
        <w:showingPlcHdr/>
        <w15:appearance w15:val="hidden"/>
      </w:sdtPr>
      <w:sdtEndPr/>
      <w:sdtContent>
        <w:p w14:paraId="2A876F54" w14:textId="06ED4A66" w:rsidR="00B51D1B" w:rsidRPr="00A20E7B" w:rsidRDefault="0062312F" w:rsidP="00992AB7">
          <w:pPr>
            <w:pStyle w:val="Heading1"/>
            <w:rPr>
              <w:sz w:val="24"/>
              <w:szCs w:val="28"/>
            </w:rPr>
          </w:pPr>
          <w:r w:rsidRPr="00A20E7B">
            <w:rPr>
              <w:sz w:val="24"/>
              <w:szCs w:val="28"/>
            </w:rPr>
            <w:t>Activities</w:t>
          </w:r>
        </w:p>
      </w:sdtContent>
    </w:sdt>
    <w:p w14:paraId="06AC253B" w14:textId="525619F9" w:rsidR="00E340E9" w:rsidRPr="00A20E7B" w:rsidRDefault="00E340E9" w:rsidP="006E1507">
      <w:pPr>
        <w:rPr>
          <w:sz w:val="20"/>
          <w:szCs w:val="20"/>
        </w:rPr>
      </w:pPr>
      <w:r w:rsidRPr="00A20E7B">
        <w:rPr>
          <w:sz w:val="20"/>
          <w:szCs w:val="20"/>
        </w:rPr>
        <w:t>I am an outdoorsman at heart. I enjoy backpacking and camping</w:t>
      </w:r>
      <w:r w:rsidR="00443B5B" w:rsidRPr="00A20E7B">
        <w:rPr>
          <w:sz w:val="20"/>
          <w:szCs w:val="20"/>
        </w:rPr>
        <w:t xml:space="preserve"> as well as riding motorcycles.</w:t>
      </w:r>
      <w:r w:rsidR="00557C84" w:rsidRPr="00A20E7B">
        <w:rPr>
          <w:sz w:val="20"/>
          <w:szCs w:val="20"/>
        </w:rPr>
        <w:t xml:space="preserve"> </w:t>
      </w:r>
      <w:r w:rsidR="00443B5B" w:rsidRPr="00A20E7B">
        <w:rPr>
          <w:sz w:val="20"/>
          <w:szCs w:val="20"/>
        </w:rPr>
        <w:t xml:space="preserve">I am </w:t>
      </w:r>
      <w:r w:rsidR="00E036B5">
        <w:rPr>
          <w:sz w:val="20"/>
          <w:szCs w:val="20"/>
        </w:rPr>
        <w:t>with</w:t>
      </w:r>
      <w:r w:rsidR="00443B5B" w:rsidRPr="00A20E7B">
        <w:rPr>
          <w:sz w:val="20"/>
          <w:szCs w:val="20"/>
        </w:rPr>
        <w:t xml:space="preserve"> a Men’s </w:t>
      </w:r>
      <w:r w:rsidR="00E036B5">
        <w:rPr>
          <w:sz w:val="20"/>
          <w:szCs w:val="20"/>
        </w:rPr>
        <w:t>organization</w:t>
      </w:r>
      <w:r w:rsidR="00443B5B" w:rsidRPr="00A20E7B">
        <w:rPr>
          <w:sz w:val="20"/>
          <w:szCs w:val="20"/>
        </w:rPr>
        <w:t xml:space="preserve"> called MDI which has allowed me to help other men with problems they face which</w:t>
      </w:r>
      <w:r w:rsidR="00992AB7" w:rsidRPr="00A20E7B">
        <w:rPr>
          <w:sz w:val="20"/>
          <w:szCs w:val="20"/>
        </w:rPr>
        <w:t xml:space="preserve"> in turn</w:t>
      </w:r>
      <w:r w:rsidR="00443B5B" w:rsidRPr="00A20E7B">
        <w:rPr>
          <w:sz w:val="20"/>
          <w:szCs w:val="20"/>
        </w:rPr>
        <w:t xml:space="preserve"> allows me to learn from the</w:t>
      </w:r>
      <w:r w:rsidR="00992AB7" w:rsidRPr="00A20E7B">
        <w:rPr>
          <w:sz w:val="20"/>
          <w:szCs w:val="20"/>
        </w:rPr>
        <w:t>m. Additionally, MDI has granted me leadership opportunities</w:t>
      </w:r>
      <w:r w:rsidR="00331AAF">
        <w:rPr>
          <w:sz w:val="20"/>
          <w:szCs w:val="20"/>
        </w:rPr>
        <w:t>.</w:t>
      </w:r>
      <w:r w:rsidR="00992AB7" w:rsidRPr="00A20E7B">
        <w:rPr>
          <w:sz w:val="20"/>
          <w:szCs w:val="20"/>
        </w:rPr>
        <w:t xml:space="preserve"> </w:t>
      </w:r>
    </w:p>
    <w:p w14:paraId="2F88FA61" w14:textId="77777777" w:rsidR="00443B5B" w:rsidRPr="006E1507" w:rsidRDefault="00443B5B" w:rsidP="006E1507"/>
    <w:sectPr w:rsidR="00443B5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FB2A" w14:textId="77777777" w:rsidR="00AB3037" w:rsidRDefault="00AB3037" w:rsidP="0068194B">
      <w:r>
        <w:separator/>
      </w:r>
    </w:p>
    <w:p w14:paraId="3BA45E4A" w14:textId="77777777" w:rsidR="00AB3037" w:rsidRDefault="00AB3037"/>
    <w:p w14:paraId="2BC2032B" w14:textId="77777777" w:rsidR="00AB3037" w:rsidRDefault="00AB3037"/>
  </w:endnote>
  <w:endnote w:type="continuationSeparator" w:id="0">
    <w:p w14:paraId="1F3C03AB" w14:textId="77777777" w:rsidR="00AB3037" w:rsidRDefault="00AB3037" w:rsidP="0068194B">
      <w:r>
        <w:continuationSeparator/>
      </w:r>
    </w:p>
    <w:p w14:paraId="5C65704A" w14:textId="77777777" w:rsidR="00AB3037" w:rsidRDefault="00AB3037"/>
    <w:p w14:paraId="3A91B76D" w14:textId="77777777" w:rsidR="00AB3037" w:rsidRDefault="00AB3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D031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D7CD" w14:textId="77777777" w:rsidR="00AB3037" w:rsidRDefault="00AB3037" w:rsidP="0068194B">
      <w:r>
        <w:separator/>
      </w:r>
    </w:p>
    <w:p w14:paraId="5276DFD0" w14:textId="77777777" w:rsidR="00AB3037" w:rsidRDefault="00AB3037"/>
    <w:p w14:paraId="357510A5" w14:textId="77777777" w:rsidR="00AB3037" w:rsidRDefault="00AB3037"/>
  </w:footnote>
  <w:footnote w:type="continuationSeparator" w:id="0">
    <w:p w14:paraId="6006B0B7" w14:textId="77777777" w:rsidR="00AB3037" w:rsidRDefault="00AB3037" w:rsidP="0068194B">
      <w:r>
        <w:continuationSeparator/>
      </w:r>
    </w:p>
    <w:p w14:paraId="7BB653EA" w14:textId="77777777" w:rsidR="00AB3037" w:rsidRDefault="00AB3037"/>
    <w:p w14:paraId="1CBE2661" w14:textId="77777777" w:rsidR="00AB3037" w:rsidRDefault="00AB3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694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8364E" wp14:editId="03F8372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1A1F6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474EF9"/>
    <w:multiLevelType w:val="multilevel"/>
    <w:tmpl w:val="BEE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F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0BF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A2F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AAF"/>
    <w:rsid w:val="00336056"/>
    <w:rsid w:val="003544E1"/>
    <w:rsid w:val="00356850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3B5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C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AE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192"/>
    <w:rsid w:val="0097790C"/>
    <w:rsid w:val="0098506E"/>
    <w:rsid w:val="00992AB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E7B"/>
    <w:rsid w:val="00A24162"/>
    <w:rsid w:val="00A25023"/>
    <w:rsid w:val="00A270EA"/>
    <w:rsid w:val="00A34BA2"/>
    <w:rsid w:val="00A36F27"/>
    <w:rsid w:val="00A42E32"/>
    <w:rsid w:val="00A46E63"/>
    <w:rsid w:val="00A51DC5"/>
    <w:rsid w:val="00A52FEC"/>
    <w:rsid w:val="00A53DE1"/>
    <w:rsid w:val="00A615E1"/>
    <w:rsid w:val="00A755E8"/>
    <w:rsid w:val="00A93A5D"/>
    <w:rsid w:val="00AB303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530"/>
    <w:rsid w:val="00DF4D6C"/>
    <w:rsid w:val="00E01923"/>
    <w:rsid w:val="00E036B5"/>
    <w:rsid w:val="00E14498"/>
    <w:rsid w:val="00E2397A"/>
    <w:rsid w:val="00E254DB"/>
    <w:rsid w:val="00E300FC"/>
    <w:rsid w:val="00E340E9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7659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0B57"/>
  <w15:chartTrackingRefBased/>
  <w15:docId w15:val="{838A4C1E-CDF4-46AE-8B8B-7F42E21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150BF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n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FB9D91EE440D28D7D5785226EF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ADB00-1B69-4DC5-A18A-A50878C75A5F}"/>
      </w:docPartPr>
      <w:docPartBody>
        <w:p w:rsidR="00052FC6" w:rsidRDefault="00276E6D">
          <w:pPr>
            <w:pStyle w:val="AE4FB9D91EE440D28D7D5785226EF4CA"/>
          </w:pPr>
          <w:r w:rsidRPr="00CF1A49">
            <w:t>·</w:t>
          </w:r>
        </w:p>
      </w:docPartBody>
    </w:docPart>
    <w:docPart>
      <w:docPartPr>
        <w:name w:val="774C6084DE2846CC9463E10EDE251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A4184-B5BE-48D8-91EA-3AAB9645119A}"/>
      </w:docPartPr>
      <w:docPartBody>
        <w:p w:rsidR="00052FC6" w:rsidRDefault="00276E6D">
          <w:pPr>
            <w:pStyle w:val="774C6084DE2846CC9463E10EDE251B0B"/>
          </w:pPr>
          <w:r w:rsidRPr="00CF1A49">
            <w:t>Experience</w:t>
          </w:r>
        </w:p>
      </w:docPartBody>
    </w:docPart>
    <w:docPart>
      <w:docPartPr>
        <w:name w:val="6254931FA5EE48FC904E92DCDADE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F2E93-64DA-4857-AAEB-2A65CB31B36C}"/>
      </w:docPartPr>
      <w:docPartBody>
        <w:p w:rsidR="00052FC6" w:rsidRDefault="00276E6D">
          <w:pPr>
            <w:pStyle w:val="6254931FA5EE48FC904E92DCDADE0F17"/>
          </w:pPr>
          <w:r w:rsidRPr="00CF1A49">
            <w:t>Education</w:t>
          </w:r>
        </w:p>
      </w:docPartBody>
    </w:docPart>
    <w:docPart>
      <w:docPartPr>
        <w:name w:val="F1D22AA0381343A9AB02492469E31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140C1-4DCB-4C0B-8606-275166CBCCFD}"/>
      </w:docPartPr>
      <w:docPartBody>
        <w:p w:rsidR="00052FC6" w:rsidRDefault="00276E6D">
          <w:pPr>
            <w:pStyle w:val="F1D22AA0381343A9AB02492469E31C8B"/>
          </w:pPr>
          <w:r w:rsidRPr="00CF1A49">
            <w:t>Skills</w:t>
          </w:r>
        </w:p>
      </w:docPartBody>
    </w:docPart>
    <w:docPart>
      <w:docPartPr>
        <w:name w:val="94DF1953E07543349EE5A0C09D4BC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1DF8-570D-4A5D-AEA5-879A5B40F9CB}"/>
      </w:docPartPr>
      <w:docPartBody>
        <w:p w:rsidR="00052FC6" w:rsidRDefault="00276E6D">
          <w:pPr>
            <w:pStyle w:val="94DF1953E07543349EE5A0C09D4BCD3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D"/>
    <w:rsid w:val="00052FC6"/>
    <w:rsid w:val="00276E6D"/>
    <w:rsid w:val="00366231"/>
    <w:rsid w:val="00B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E4FB9D91EE440D28D7D5785226EF4CA">
    <w:name w:val="AE4FB9D91EE440D28D7D5785226EF4CA"/>
  </w:style>
  <w:style w:type="paragraph" w:customStyle="1" w:styleId="774C6084DE2846CC9463E10EDE251B0B">
    <w:name w:val="774C6084DE2846CC9463E10EDE251B0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254931FA5EE48FC904E92DCDADE0F17">
    <w:name w:val="6254931FA5EE48FC904E92DCDADE0F17"/>
  </w:style>
  <w:style w:type="paragraph" w:customStyle="1" w:styleId="F1D22AA0381343A9AB02492469E31C8B">
    <w:name w:val="F1D22AA0381343A9AB02492469E31C8B"/>
  </w:style>
  <w:style w:type="paragraph" w:customStyle="1" w:styleId="94DF1953E07543349EE5A0C09D4BCD3D">
    <w:name w:val="94DF1953E07543349EE5A0C09D4BC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Kern</dc:creator>
  <cp:keywords/>
  <dc:description/>
  <cp:lastModifiedBy>Bryson Kern</cp:lastModifiedBy>
  <cp:revision>2</cp:revision>
  <dcterms:created xsi:type="dcterms:W3CDTF">2022-04-25T19:06:00Z</dcterms:created>
  <dcterms:modified xsi:type="dcterms:W3CDTF">2022-04-25T19:06:00Z</dcterms:modified>
  <cp:category/>
</cp:coreProperties>
</file>